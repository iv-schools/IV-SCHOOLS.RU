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B" w:rsidRDefault="00BF5DEB" w:rsidP="00C33C81">
      <w:pPr>
        <w:jc w:val="center"/>
        <w:rPr>
          <w:b/>
        </w:rPr>
      </w:pPr>
      <w:r>
        <w:rPr>
          <w:b/>
        </w:rPr>
        <w:t>ПЛАН-ГРАФИК МЕРОПРИЯТИЙ</w:t>
      </w:r>
    </w:p>
    <w:p w:rsidR="00BF5DEB" w:rsidRDefault="00BF5DEB" w:rsidP="00C33C81">
      <w:pPr>
        <w:jc w:val="center"/>
        <w:rPr>
          <w:b/>
        </w:rPr>
      </w:pPr>
    </w:p>
    <w:p w:rsidR="00BF5DEB" w:rsidRDefault="00BF5DEB" w:rsidP="00C33C81">
      <w:pPr>
        <w:jc w:val="center"/>
      </w:pPr>
      <w:r>
        <w:t>по благоустройству школьной территории с 13 сентября по 13 октября 2010г.</w:t>
      </w:r>
    </w:p>
    <w:p w:rsidR="00BF5DEB" w:rsidRDefault="00BF5DEB" w:rsidP="00C33C81">
      <w:pPr>
        <w:jc w:val="center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6356"/>
        <w:gridCol w:w="1687"/>
      </w:tblGrid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Класс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Вид работы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  <w:r>
              <w:t>Дата выполнения</w:t>
            </w: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Начальные</w:t>
            </w:r>
          </w:p>
          <w:p w:rsidR="00BF5DEB" w:rsidRDefault="00BF5DEB" w:rsidP="00CA5F2B">
            <w:pPr>
              <w:jc w:val="center"/>
            </w:pPr>
            <w:r>
              <w:t>классы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 xml:space="preserve">уборка мусора на дорожках и в траве (учащиеся), очистка бордюров, обрезка кустарников и деревьев, посадка деревьев, побелка деревьев, уборка старой травы (родители), разбивка клумб. 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5 а</w:t>
            </w:r>
          </w:p>
        </w:tc>
        <w:tc>
          <w:tcPr>
            <w:tcW w:w="6356" w:type="dxa"/>
            <w:vMerge w:val="restart"/>
          </w:tcPr>
          <w:p w:rsidR="00BF5DEB" w:rsidRDefault="00BF5DEB" w:rsidP="00C33C81">
            <w:pPr>
              <w:jc w:val="center"/>
            </w:pPr>
            <w:r>
              <w:t>уборка мусора на дорожках и в траве (учащиеся), очистка бордюров, обрезка кустарников и деревьев, посадка деревьев, уборка старой травы (родители), подготовка почвы под клумбы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5 б</w:t>
            </w:r>
          </w:p>
        </w:tc>
        <w:tc>
          <w:tcPr>
            <w:tcW w:w="6356" w:type="dxa"/>
            <w:vMerge/>
          </w:tcPr>
          <w:p w:rsidR="00BF5DEB" w:rsidRDefault="00BF5DEB" w:rsidP="00CA5F2B">
            <w:pPr>
              <w:jc w:val="center"/>
            </w:pP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rPr>
          <w:trHeight w:val="301"/>
        </w:trPr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5 в</w:t>
            </w:r>
          </w:p>
        </w:tc>
        <w:tc>
          <w:tcPr>
            <w:tcW w:w="6356" w:type="dxa"/>
            <w:vMerge/>
          </w:tcPr>
          <w:p w:rsidR="00BF5DEB" w:rsidRDefault="00BF5DEB" w:rsidP="00CA5F2B">
            <w:pPr>
              <w:jc w:val="center"/>
            </w:pP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6 а</w:t>
            </w:r>
          </w:p>
        </w:tc>
        <w:tc>
          <w:tcPr>
            <w:tcW w:w="6356" w:type="dxa"/>
            <w:vMerge w:val="restart"/>
          </w:tcPr>
          <w:p w:rsidR="00BF5DEB" w:rsidRDefault="00BF5DEB" w:rsidP="00C33C81">
            <w:pPr>
              <w:jc w:val="center"/>
            </w:pPr>
            <w:r>
              <w:t xml:space="preserve">уборка мусора на дорожках и в траве (учащиеся), уборка старой травы (родители), </w:t>
            </w:r>
          </w:p>
          <w:p w:rsidR="00BF5DEB" w:rsidRDefault="00BF5DEB" w:rsidP="00C33C81">
            <w:pPr>
              <w:jc w:val="center"/>
            </w:pPr>
            <w:r>
              <w:t>посадка деревьев и кустарников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6 б</w:t>
            </w:r>
          </w:p>
        </w:tc>
        <w:tc>
          <w:tcPr>
            <w:tcW w:w="6356" w:type="dxa"/>
            <w:vMerge/>
          </w:tcPr>
          <w:p w:rsidR="00BF5DEB" w:rsidRDefault="00BF5DEB" w:rsidP="00CA5F2B">
            <w:pPr>
              <w:jc w:val="center"/>
            </w:pP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6 в</w:t>
            </w:r>
          </w:p>
        </w:tc>
        <w:tc>
          <w:tcPr>
            <w:tcW w:w="6356" w:type="dxa"/>
            <w:vMerge/>
          </w:tcPr>
          <w:p w:rsidR="00BF5DEB" w:rsidRDefault="00BF5DEB" w:rsidP="00CA5F2B">
            <w:pPr>
              <w:jc w:val="center"/>
            </w:pP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7а</w:t>
            </w:r>
          </w:p>
        </w:tc>
        <w:tc>
          <w:tcPr>
            <w:tcW w:w="6356" w:type="dxa"/>
            <w:vMerge w:val="restart"/>
          </w:tcPr>
          <w:p w:rsidR="00BF5DEB" w:rsidRDefault="00BF5DEB" w:rsidP="00C33C81">
            <w:pPr>
              <w:jc w:val="center"/>
            </w:pPr>
            <w:r>
              <w:t>уборка мусора на дорожках и в траве, очистка бордюров (учащиеся), уборка старой травы (родители), пересадка кустов.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7 б</w:t>
            </w:r>
          </w:p>
        </w:tc>
        <w:tc>
          <w:tcPr>
            <w:tcW w:w="6356" w:type="dxa"/>
            <w:vMerge/>
          </w:tcPr>
          <w:p w:rsidR="00BF5DEB" w:rsidRDefault="00BF5DEB" w:rsidP="00CA5F2B">
            <w:pPr>
              <w:jc w:val="center"/>
            </w:pP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7 в</w:t>
            </w:r>
          </w:p>
        </w:tc>
        <w:tc>
          <w:tcPr>
            <w:tcW w:w="6356" w:type="dxa"/>
            <w:vMerge/>
          </w:tcPr>
          <w:p w:rsidR="00BF5DEB" w:rsidRDefault="00BF5DEB" w:rsidP="00CA5F2B">
            <w:pPr>
              <w:jc w:val="center"/>
            </w:pP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8 а</w:t>
            </w:r>
          </w:p>
        </w:tc>
        <w:tc>
          <w:tcPr>
            <w:tcW w:w="6356" w:type="dxa"/>
          </w:tcPr>
          <w:p w:rsidR="00BF5DEB" w:rsidRDefault="00BF5DEB" w:rsidP="00C33C81">
            <w:pPr>
              <w:jc w:val="center"/>
            </w:pPr>
            <w:r>
              <w:t>уборка мусора у здания, на дорожках, в траве, очистка бордюров, пересадка кустов, уборка скошенной травы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8 б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уборка мусора у здания, на дорожках, в траве, очистка бордюров, пересадка кустов, уборка скошенной травы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8 в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уборка мусора у здания, на дорожках, в траве, очистка бордюров, пересадка кустов, уборка скошенной травы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 xml:space="preserve">9 а 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Работа с клумбами во внутреннем дворике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9 б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уборка мусора на дорожках и в траве, очистка бордюров, обрезка кустарников, уборка травы, пересадка кустов, вскопать почву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9 в</w:t>
            </w:r>
          </w:p>
        </w:tc>
        <w:tc>
          <w:tcPr>
            <w:tcW w:w="6356" w:type="dxa"/>
          </w:tcPr>
          <w:p w:rsidR="00BF5DEB" w:rsidRDefault="00BF5DEB" w:rsidP="00C33C81">
            <w:pPr>
              <w:jc w:val="center"/>
            </w:pPr>
            <w:r>
              <w:t>уборка мусора на дорожках и в траве, очистка бордюров и цоколя здания, обрезка кустарников, уборка травы, пересадка кустов, вскопать почву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9г</w:t>
            </w:r>
          </w:p>
        </w:tc>
        <w:tc>
          <w:tcPr>
            <w:tcW w:w="6356" w:type="dxa"/>
          </w:tcPr>
          <w:p w:rsidR="00BF5DEB" w:rsidRDefault="00BF5DEB" w:rsidP="00C33C81">
            <w:pPr>
              <w:jc w:val="center"/>
            </w:pPr>
            <w:r>
              <w:t>уборка мусора на дорожках и в траве, очистка бордюров, обрезка кустарников, уборка травы, пересадка кустов, вскопать почву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10 а</w:t>
            </w:r>
          </w:p>
        </w:tc>
        <w:tc>
          <w:tcPr>
            <w:tcW w:w="6356" w:type="dxa"/>
          </w:tcPr>
          <w:p w:rsidR="00BF5DEB" w:rsidRDefault="00BF5DEB" w:rsidP="00C33C81">
            <w:pPr>
              <w:jc w:val="center"/>
            </w:pPr>
            <w:r>
              <w:t>уборка мусора из кустарника и на клумбах, обрезка кустарников, удаление мертвых  кустарников, пересадка кустарников, сбор семян, удаление однолетников, вскопать почву на клумбах, очистить цоколь здания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10 б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уборка мусора из кустарника и на клумбах, обрезка кустарников, удаление мертвых  кустарников, пересадка кустарников, сбор семян, удаление однолетников, вскопать почву на клумбах, очистить цоколь здани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11 а</w:t>
            </w:r>
          </w:p>
        </w:tc>
        <w:tc>
          <w:tcPr>
            <w:tcW w:w="6356" w:type="dxa"/>
          </w:tcPr>
          <w:p w:rsidR="00BF5DEB" w:rsidRDefault="00BF5DEB" w:rsidP="00A17BF3">
            <w:pPr>
              <w:jc w:val="center"/>
            </w:pPr>
            <w:r>
              <w:t>уборка мусора в траве и на дорожках, очистка бордюров, обрезка кустарников и деревьев, посадка деревьев и кустов, уборка травы, удаление метвых кустарников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  <w:tr w:rsidR="00BF5DEB" w:rsidTr="00BB5511">
        <w:tc>
          <w:tcPr>
            <w:tcW w:w="1384" w:type="dxa"/>
          </w:tcPr>
          <w:p w:rsidR="00BF5DEB" w:rsidRDefault="00BF5DEB" w:rsidP="00CA5F2B">
            <w:pPr>
              <w:jc w:val="center"/>
            </w:pPr>
            <w:r>
              <w:t>11 б</w:t>
            </w:r>
          </w:p>
        </w:tc>
        <w:tc>
          <w:tcPr>
            <w:tcW w:w="6356" w:type="dxa"/>
          </w:tcPr>
          <w:p w:rsidR="00BF5DEB" w:rsidRDefault="00BF5DEB" w:rsidP="00CA5F2B">
            <w:pPr>
              <w:jc w:val="center"/>
            </w:pPr>
            <w:r>
              <w:t>уборка мусора из кустарника, в траве и по забору, обрезка кустарников, удаление мертвых кустарников, посадка деревьев и кустов, уборка травы</w:t>
            </w:r>
          </w:p>
        </w:tc>
        <w:tc>
          <w:tcPr>
            <w:tcW w:w="1687" w:type="dxa"/>
          </w:tcPr>
          <w:p w:rsidR="00BF5DEB" w:rsidRDefault="00BF5DEB" w:rsidP="00CA5F2B">
            <w:pPr>
              <w:jc w:val="center"/>
            </w:pPr>
          </w:p>
        </w:tc>
      </w:tr>
    </w:tbl>
    <w:p w:rsidR="00BF5DEB" w:rsidRDefault="00BF5DEB" w:rsidP="00C33C81">
      <w:pPr>
        <w:jc w:val="center"/>
      </w:pPr>
    </w:p>
    <w:p w:rsidR="00BF5DEB" w:rsidRDefault="00BF5DEB"/>
    <w:sectPr w:rsidR="00BF5DEB" w:rsidSect="00D70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3C81"/>
    <w:rsid w:val="00091426"/>
    <w:rsid w:val="00447D7B"/>
    <w:rsid w:val="004C6EFA"/>
    <w:rsid w:val="00715E13"/>
    <w:rsid w:val="00960B15"/>
    <w:rsid w:val="00A17BF3"/>
    <w:rsid w:val="00B631EE"/>
    <w:rsid w:val="00BB5511"/>
    <w:rsid w:val="00BF5DEB"/>
    <w:rsid w:val="00C33C81"/>
    <w:rsid w:val="00CA5F2B"/>
    <w:rsid w:val="00D704D2"/>
    <w:rsid w:val="00EA23DC"/>
    <w:rsid w:val="00ED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8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344</Words>
  <Characters>1967</Characters>
  <Application>Microsoft Office Outlook</Application>
  <DocSecurity>0</DocSecurity>
  <Lines>0</Lines>
  <Paragraphs>0</Paragraphs>
  <ScaleCrop>false</ScaleCrop>
  <Company>Гимназия 36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</cp:revision>
  <dcterms:created xsi:type="dcterms:W3CDTF">2010-09-24T10:34:00Z</dcterms:created>
  <dcterms:modified xsi:type="dcterms:W3CDTF">2010-09-27T06:59:00Z</dcterms:modified>
</cp:coreProperties>
</file>